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8D" w:rsidRDefault="00014FBB" w:rsidP="007838E3">
      <w:pPr>
        <w:pStyle w:val="Heading1"/>
      </w:pPr>
      <w:bookmarkStart w:id="0" w:name="_GoBack"/>
      <w:bookmarkEnd w:id="0"/>
      <w:r>
        <w:t>PHIẾU GIAO BÀI TẬP</w:t>
      </w:r>
    </w:p>
    <w:p w:rsidR="00014FBB" w:rsidRDefault="00014FBB" w:rsidP="007838E3">
      <w:pPr>
        <w:pStyle w:val="Heading2"/>
        <w:numPr>
          <w:ilvl w:val="0"/>
          <w:numId w:val="0"/>
        </w:numPr>
      </w:pPr>
      <w:r>
        <w:t>Bài tập 1.</w:t>
      </w:r>
    </w:p>
    <w:p w:rsidR="00014FBB" w:rsidRDefault="00014FBB" w:rsidP="00DA587D">
      <w:pPr>
        <w:pStyle w:val="aNoiDung"/>
      </w:pPr>
      <w:r>
        <w:t xml:space="preserve">Tạo </w:t>
      </w:r>
      <w:r w:rsidR="00C61549">
        <w:t xml:space="preserve">window đăng nhập có giao diện như sau: </w:t>
      </w:r>
    </w:p>
    <w:p w:rsidR="00884AE1" w:rsidRDefault="00884AE1" w:rsidP="00905EF2">
      <w:pPr>
        <w:jc w:val="center"/>
      </w:pPr>
      <w:r>
        <w:rPr>
          <w:noProof/>
        </w:rPr>
        <w:drawing>
          <wp:inline distT="0" distB="0" distL="0" distR="0" wp14:anchorId="4AB8AF2B" wp14:editId="667F439E">
            <wp:extent cx="3344920" cy="14131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986" cy="1429246"/>
                    </a:xfrm>
                    <a:prstGeom prst="rect">
                      <a:avLst/>
                    </a:prstGeom>
                  </pic:spPr>
                </pic:pic>
              </a:graphicData>
            </a:graphic>
          </wp:inline>
        </w:drawing>
      </w:r>
    </w:p>
    <w:p w:rsidR="001D060A" w:rsidRDefault="001D060A" w:rsidP="001D060A">
      <w:r>
        <w:t xml:space="preserve">Khi người dùng nhập tên đăng nhập và mật khẩu, sau đó nhấn nút Đăng nhập. Kiểm tra tài khoản và mật khẩu có trong csdl không? Nếu có thì hiển thị window </w:t>
      </w:r>
      <w:r w:rsidR="00C50CF5">
        <w:t xml:space="preserve">hóa đơn </w:t>
      </w:r>
      <w:r w:rsidR="00257BD1">
        <w:t>, n</w:t>
      </w:r>
      <w:r w:rsidR="00CD649E">
        <w:t>ếu không thì hiển thị thông báo</w:t>
      </w:r>
      <w:r w:rsidR="00F82608">
        <w:t>.</w:t>
      </w:r>
    </w:p>
    <w:p w:rsidR="00C50CF5" w:rsidRDefault="0092133C" w:rsidP="00C50CF5">
      <w:pPr>
        <w:pStyle w:val="aNoiDung"/>
      </w:pPr>
      <w:r>
        <w:t>Giao diện</w:t>
      </w:r>
      <w:r w:rsidR="00C50CF5">
        <w:t xml:space="preserve"> window Hóa đơn: </w:t>
      </w:r>
    </w:p>
    <w:p w:rsidR="00884AE1" w:rsidRDefault="00884AE1" w:rsidP="00D8068F">
      <w:r>
        <w:rPr>
          <w:noProof/>
        </w:rPr>
        <w:drawing>
          <wp:inline distT="0" distB="0" distL="0" distR="0" wp14:anchorId="7AEB20FC" wp14:editId="13DF16B3">
            <wp:extent cx="5760720" cy="2487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7930"/>
                    </a:xfrm>
                    <a:prstGeom prst="rect">
                      <a:avLst/>
                    </a:prstGeom>
                  </pic:spPr>
                </pic:pic>
              </a:graphicData>
            </a:graphic>
          </wp:inline>
        </w:drawing>
      </w:r>
    </w:p>
    <w:p w:rsidR="00C50CF5" w:rsidRDefault="00023A6E" w:rsidP="00023A6E">
      <w:pPr>
        <w:spacing w:after="0"/>
        <w:jc w:val="both"/>
      </w:pPr>
      <w:r>
        <w:t>- Tên đăng nhập: lấy từ window đăng nhập</w:t>
      </w:r>
    </w:p>
    <w:p w:rsidR="00023A6E" w:rsidRDefault="00023A6E" w:rsidP="00023A6E">
      <w:pPr>
        <w:spacing w:after="0"/>
        <w:jc w:val="both"/>
      </w:pPr>
      <w:r>
        <w:t>- Ngày lập là ngày hiện tại của hệ thống</w:t>
      </w:r>
    </w:p>
    <w:sectPr w:rsidR="00023A6E" w:rsidSect="00E31018">
      <w:headerReference w:type="default" r:id="rId9"/>
      <w:footerReference w:type="default" r:id="rId10"/>
      <w:pgSz w:w="11907" w:h="16840" w:code="9"/>
      <w:pgMar w:top="796" w:right="1134" w:bottom="1134" w:left="1701" w:header="709"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519" w:rsidRDefault="00FD1519" w:rsidP="00735697">
      <w:pPr>
        <w:spacing w:after="0" w:line="240" w:lineRule="auto"/>
      </w:pPr>
      <w:r>
        <w:separator/>
      </w:r>
    </w:p>
  </w:endnote>
  <w:endnote w:type="continuationSeparator" w:id="0">
    <w:p w:rsidR="00FD1519" w:rsidRDefault="00FD1519" w:rsidP="0073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97" w:rsidRDefault="0048735A" w:rsidP="0048735A">
    <w:pPr>
      <w:pStyle w:val="Header"/>
    </w:pPr>
    <w:r w:rsidRPr="0048735A">
      <w:rPr>
        <w:i/>
        <w:iCs/>
        <w:sz w:val="20"/>
        <w:szCs w:val="16"/>
      </w:rPr>
      <w:t>Học kết hợp</w:t>
    </w:r>
    <w:r w:rsidR="00845B15">
      <w:tab/>
    </w:r>
    <w:r w:rsidR="00845B15">
      <w:tab/>
    </w:r>
    <w:r w:rsidR="00735697" w:rsidRPr="0048735A">
      <w:rPr>
        <w:sz w:val="22"/>
        <w:szCs w:val="18"/>
      </w:rPr>
      <w:t>Trang</w:t>
    </w:r>
    <w:r w:rsidR="00735697" w:rsidRPr="0048735A">
      <w:rPr>
        <w:i/>
        <w:iCs/>
        <w:sz w:val="22"/>
        <w:szCs w:val="18"/>
      </w:rPr>
      <w:t xml:space="preserve"> </w:t>
    </w:r>
    <w:sdt>
      <w:sdtPr>
        <w:id w:val="-1491866712"/>
        <w:docPartObj>
          <w:docPartGallery w:val="Page Numbers (Bottom of Page)"/>
          <w:docPartUnique/>
        </w:docPartObj>
      </w:sdtPr>
      <w:sdtEndPr>
        <w:rPr>
          <w:noProof/>
        </w:rPr>
      </w:sdtEndPr>
      <w:sdtContent>
        <w:r w:rsidR="00735697">
          <w:fldChar w:fldCharType="begin"/>
        </w:r>
        <w:r w:rsidR="00735697">
          <w:instrText xml:space="preserve"> PAGE   \* MERGEFORMAT </w:instrText>
        </w:r>
        <w:r w:rsidR="00735697">
          <w:fldChar w:fldCharType="separate"/>
        </w:r>
        <w:r w:rsidR="00C978F9">
          <w:rPr>
            <w:noProof/>
          </w:rPr>
          <w:t>1</w:t>
        </w:r>
        <w:r w:rsidR="00735697">
          <w:rPr>
            <w:noProof/>
          </w:rPr>
          <w:fldChar w:fldCharType="end"/>
        </w:r>
      </w:sdtContent>
    </w:sdt>
  </w:p>
  <w:p w:rsidR="00735697" w:rsidRPr="00735697" w:rsidRDefault="00735697" w:rsidP="00735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519" w:rsidRDefault="00FD1519" w:rsidP="00735697">
      <w:pPr>
        <w:spacing w:after="0" w:line="240" w:lineRule="auto"/>
      </w:pPr>
      <w:r>
        <w:separator/>
      </w:r>
    </w:p>
  </w:footnote>
  <w:footnote w:type="continuationSeparator" w:id="0">
    <w:p w:rsidR="00FD1519" w:rsidRDefault="00FD1519" w:rsidP="00735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97" w:rsidRPr="00E31018" w:rsidRDefault="00B65239" w:rsidP="00B65239">
    <w:pPr>
      <w:pStyle w:val="Header"/>
      <w:pBdr>
        <w:bottom w:val="single" w:sz="4" w:space="1" w:color="auto"/>
      </w:pBdr>
      <w:rPr>
        <w:sz w:val="20"/>
        <w:szCs w:val="16"/>
      </w:rPr>
    </w:pPr>
    <w:r>
      <w:rPr>
        <w:noProof/>
      </w:rPr>
      <w:drawing>
        <wp:anchor distT="0" distB="0" distL="114300" distR="114300" simplePos="0" relativeHeight="251658240" behindDoc="0" locked="0" layoutInCell="1" allowOverlap="1" wp14:anchorId="3843138C" wp14:editId="0051AA65">
          <wp:simplePos x="0" y="0"/>
          <wp:positionH relativeFrom="column">
            <wp:posOffset>-59690</wp:posOffset>
          </wp:positionH>
          <wp:positionV relativeFrom="paragraph">
            <wp:posOffset>-161766</wp:posOffset>
          </wp:positionV>
          <wp:extent cx="755650" cy="33274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5650" cy="332740"/>
                  </a:xfrm>
                  <a:prstGeom prst="rect">
                    <a:avLst/>
                  </a:prstGeom>
                </pic:spPr>
              </pic:pic>
            </a:graphicData>
          </a:graphic>
        </wp:anchor>
      </w:drawing>
    </w:r>
    <w:r>
      <w:tab/>
    </w:r>
    <w:r w:rsidR="00E31018" w:rsidRPr="00E31018">
      <w:rPr>
        <w:sz w:val="20"/>
        <w:szCs w:val="16"/>
      </w:rPr>
      <w:tab/>
      <w:t xml:space="preserve">HỌC PHẦN: LẬP TRÌNH </w:t>
    </w:r>
    <w:r w:rsidR="00C978F9">
      <w:rPr>
        <w:sz w:val="20"/>
        <w:szCs w:val="16"/>
      </w:rPr>
      <w:t xml:space="preserve"> </w:t>
    </w:r>
    <w:r w:rsidR="00E31018" w:rsidRPr="00E31018">
      <w:rPr>
        <w:sz w:val="20"/>
        <w:szCs w:val="16"/>
      </w:rPr>
      <w:t>.NET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6AC"/>
    <w:multiLevelType w:val="multilevel"/>
    <w:tmpl w:val="2584AE8E"/>
    <w:lvl w:ilvl="0">
      <w:start w:val="1"/>
      <w:numFmt w:val="decimal"/>
      <w:pStyle w:val="baitap"/>
      <w:suff w:val="space"/>
      <w:lvlText w:val="Bài tập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FA946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D352891"/>
    <w:multiLevelType w:val="multilevel"/>
    <w:tmpl w:val="F112F2C0"/>
    <w:lvl w:ilvl="0">
      <w:start w:val="1"/>
      <w:numFmt w:val="none"/>
      <w:pStyle w:val="Heading1"/>
      <w:suff w:val="space"/>
      <w:lvlText w:val=""/>
      <w:lvlJc w:val="left"/>
      <w:pPr>
        <w:ind w:left="0" w:firstLine="0"/>
      </w:pPr>
      <w:rPr>
        <w:rFonts w:hint="default"/>
      </w:rPr>
    </w:lvl>
    <w:lvl w:ilvl="1">
      <w:start w:val="1"/>
      <w:numFmt w:val="decimal"/>
      <w:pStyle w:val="Heading2"/>
      <w:isLgl/>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D4B"/>
    <w:rsid w:val="00014FBB"/>
    <w:rsid w:val="00023A6E"/>
    <w:rsid w:val="000E7181"/>
    <w:rsid w:val="001100E7"/>
    <w:rsid w:val="00122529"/>
    <w:rsid w:val="00173E6F"/>
    <w:rsid w:val="001D060A"/>
    <w:rsid w:val="001F2B62"/>
    <w:rsid w:val="002416FF"/>
    <w:rsid w:val="00257BD1"/>
    <w:rsid w:val="002C529F"/>
    <w:rsid w:val="002F05E7"/>
    <w:rsid w:val="002F50C1"/>
    <w:rsid w:val="003F51D1"/>
    <w:rsid w:val="00434F95"/>
    <w:rsid w:val="0048735A"/>
    <w:rsid w:val="00495EDD"/>
    <w:rsid w:val="004B6AF4"/>
    <w:rsid w:val="00557865"/>
    <w:rsid w:val="00567CB5"/>
    <w:rsid w:val="005F688A"/>
    <w:rsid w:val="006161EC"/>
    <w:rsid w:val="006264A9"/>
    <w:rsid w:val="006A7BA6"/>
    <w:rsid w:val="006C7D4B"/>
    <w:rsid w:val="0070358D"/>
    <w:rsid w:val="00724957"/>
    <w:rsid w:val="00735697"/>
    <w:rsid w:val="007838E3"/>
    <w:rsid w:val="007A0A28"/>
    <w:rsid w:val="007A368A"/>
    <w:rsid w:val="007E7B41"/>
    <w:rsid w:val="007F5CD6"/>
    <w:rsid w:val="00845B15"/>
    <w:rsid w:val="00870BFF"/>
    <w:rsid w:val="00884AE1"/>
    <w:rsid w:val="0089158D"/>
    <w:rsid w:val="008E50F0"/>
    <w:rsid w:val="00900BAA"/>
    <w:rsid w:val="00905EF2"/>
    <w:rsid w:val="0092133C"/>
    <w:rsid w:val="00994979"/>
    <w:rsid w:val="00A040A4"/>
    <w:rsid w:val="00A51D1E"/>
    <w:rsid w:val="00A53526"/>
    <w:rsid w:val="00A76D3A"/>
    <w:rsid w:val="00B56E24"/>
    <w:rsid w:val="00B65239"/>
    <w:rsid w:val="00BA3C43"/>
    <w:rsid w:val="00C11AAB"/>
    <w:rsid w:val="00C47365"/>
    <w:rsid w:val="00C50CF5"/>
    <w:rsid w:val="00C61549"/>
    <w:rsid w:val="00C9141E"/>
    <w:rsid w:val="00C978F9"/>
    <w:rsid w:val="00CD6065"/>
    <w:rsid w:val="00CD649E"/>
    <w:rsid w:val="00D223F6"/>
    <w:rsid w:val="00D8068F"/>
    <w:rsid w:val="00DA587D"/>
    <w:rsid w:val="00DD3229"/>
    <w:rsid w:val="00DD5BBA"/>
    <w:rsid w:val="00E14993"/>
    <w:rsid w:val="00E31018"/>
    <w:rsid w:val="00E325A8"/>
    <w:rsid w:val="00E72865"/>
    <w:rsid w:val="00F04EA6"/>
    <w:rsid w:val="00F82608"/>
    <w:rsid w:val="00F97E14"/>
    <w:rsid w:val="00FA0B5D"/>
    <w:rsid w:val="00FC1EEF"/>
    <w:rsid w:val="00FD1519"/>
    <w:rsid w:val="00FE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9A5B9-16F8-442B-ABCC-66667DFE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87D"/>
    <w:pPr>
      <w:spacing w:after="200" w:line="288" w:lineRule="auto"/>
    </w:pPr>
    <w:rPr>
      <w:rFonts w:ascii="Palatino Linotype" w:hAnsi="Palatino Linotype"/>
      <w:sz w:val="24"/>
    </w:rPr>
  </w:style>
  <w:style w:type="paragraph" w:styleId="Heading1">
    <w:name w:val="heading 1"/>
    <w:basedOn w:val="Normal"/>
    <w:next w:val="Normal"/>
    <w:link w:val="Heading1Char"/>
    <w:uiPriority w:val="9"/>
    <w:qFormat/>
    <w:rsid w:val="00FA0B5D"/>
    <w:pPr>
      <w:keepNext/>
      <w:keepLines/>
      <w:numPr>
        <w:numId w:val="2"/>
      </w:numPr>
      <w:spacing w:before="240" w:after="120" w:line="264" w:lineRule="auto"/>
      <w:jc w:val="center"/>
      <w:outlineLvl w:val="0"/>
    </w:pPr>
    <w:rPr>
      <w:rFonts w:eastAsiaTheme="majorEastAsia" w:cstheme="majorBidi"/>
      <w:b/>
      <w:color w:val="C45911" w:themeColor="accent2" w:themeShade="BF"/>
      <w:sz w:val="32"/>
      <w:szCs w:val="32"/>
    </w:rPr>
  </w:style>
  <w:style w:type="paragraph" w:styleId="Heading2">
    <w:name w:val="heading 2"/>
    <w:basedOn w:val="Normal"/>
    <w:next w:val="Normal"/>
    <w:link w:val="Heading2Char"/>
    <w:uiPriority w:val="9"/>
    <w:unhideWhenUsed/>
    <w:qFormat/>
    <w:rsid w:val="00FA0B5D"/>
    <w:pPr>
      <w:keepNext/>
      <w:keepLines/>
      <w:numPr>
        <w:ilvl w:val="1"/>
        <w:numId w:val="2"/>
      </w:numPr>
      <w:spacing w:before="240" w:after="120" w:line="264" w:lineRule="auto"/>
      <w:outlineLvl w:val="1"/>
    </w:pPr>
    <w:rPr>
      <w:rFonts w:eastAsiaTheme="majorEastAsia" w:cstheme="majorBidi"/>
      <w:b/>
      <w:color w:val="02708C"/>
      <w:sz w:val="28"/>
      <w:szCs w:val="26"/>
    </w:rPr>
  </w:style>
  <w:style w:type="paragraph" w:styleId="Heading3">
    <w:name w:val="heading 3"/>
    <w:basedOn w:val="Normal"/>
    <w:next w:val="Normal"/>
    <w:link w:val="Heading3Char"/>
    <w:uiPriority w:val="9"/>
    <w:unhideWhenUsed/>
    <w:qFormat/>
    <w:rsid w:val="00FA0B5D"/>
    <w:pPr>
      <w:keepNext/>
      <w:keepLines/>
      <w:numPr>
        <w:ilvl w:val="2"/>
        <w:numId w:val="2"/>
      </w:numPr>
      <w:spacing w:before="120" w:after="120" w:line="264" w:lineRule="auto"/>
      <w:outlineLvl w:val="2"/>
    </w:pPr>
    <w:rPr>
      <w:rFonts w:eastAsiaTheme="majorEastAsia" w:cstheme="majorBidi"/>
      <w:b/>
      <w:color w:val="114E69"/>
      <w:szCs w:val="24"/>
    </w:rPr>
  </w:style>
  <w:style w:type="paragraph" w:styleId="Heading4">
    <w:name w:val="heading 4"/>
    <w:basedOn w:val="Normal"/>
    <w:next w:val="Normal"/>
    <w:link w:val="Heading4Char"/>
    <w:uiPriority w:val="9"/>
    <w:unhideWhenUsed/>
    <w:qFormat/>
    <w:rsid w:val="00D223F6"/>
    <w:pPr>
      <w:keepNext/>
      <w:keepLines/>
      <w:numPr>
        <w:ilvl w:val="3"/>
        <w:numId w:val="2"/>
      </w:numPr>
      <w:spacing w:before="120" w:after="60" w:line="264" w:lineRule="auto"/>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697"/>
    <w:rPr>
      <w:rFonts w:ascii="Times New Roman" w:hAnsi="Times New Roman"/>
      <w:sz w:val="26"/>
    </w:rPr>
  </w:style>
  <w:style w:type="paragraph" w:styleId="Footer">
    <w:name w:val="footer"/>
    <w:basedOn w:val="Normal"/>
    <w:link w:val="FooterChar"/>
    <w:uiPriority w:val="99"/>
    <w:unhideWhenUsed/>
    <w:rsid w:val="00735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697"/>
    <w:rPr>
      <w:rFonts w:ascii="Times New Roman" w:hAnsi="Times New Roman"/>
      <w:sz w:val="26"/>
    </w:rPr>
  </w:style>
  <w:style w:type="character" w:customStyle="1" w:styleId="Heading1Char">
    <w:name w:val="Heading 1 Char"/>
    <w:basedOn w:val="DefaultParagraphFont"/>
    <w:link w:val="Heading1"/>
    <w:uiPriority w:val="9"/>
    <w:rsid w:val="00FA0B5D"/>
    <w:rPr>
      <w:rFonts w:ascii="Palatino Linotype" w:eastAsiaTheme="majorEastAsia" w:hAnsi="Palatino Linotype" w:cstheme="majorBidi"/>
      <w:b/>
      <w:color w:val="C45911" w:themeColor="accent2" w:themeShade="BF"/>
      <w:sz w:val="32"/>
      <w:szCs w:val="32"/>
    </w:rPr>
  </w:style>
  <w:style w:type="character" w:customStyle="1" w:styleId="Heading2Char">
    <w:name w:val="Heading 2 Char"/>
    <w:basedOn w:val="DefaultParagraphFont"/>
    <w:link w:val="Heading2"/>
    <w:uiPriority w:val="9"/>
    <w:rsid w:val="00FA0B5D"/>
    <w:rPr>
      <w:rFonts w:ascii="Palatino Linotype" w:eastAsiaTheme="majorEastAsia" w:hAnsi="Palatino Linotype" w:cstheme="majorBidi"/>
      <w:b/>
      <w:color w:val="02708C"/>
      <w:sz w:val="28"/>
      <w:szCs w:val="26"/>
    </w:rPr>
  </w:style>
  <w:style w:type="character" w:customStyle="1" w:styleId="Heading3Char">
    <w:name w:val="Heading 3 Char"/>
    <w:basedOn w:val="DefaultParagraphFont"/>
    <w:link w:val="Heading3"/>
    <w:uiPriority w:val="9"/>
    <w:rsid w:val="00FA0B5D"/>
    <w:rPr>
      <w:rFonts w:ascii="Palatino Linotype" w:eastAsiaTheme="majorEastAsia" w:hAnsi="Palatino Linotype" w:cstheme="majorBidi"/>
      <w:b/>
      <w:color w:val="114E69"/>
      <w:sz w:val="26"/>
      <w:szCs w:val="24"/>
    </w:rPr>
  </w:style>
  <w:style w:type="paragraph" w:customStyle="1" w:styleId="code">
    <w:name w:val="code"/>
    <w:basedOn w:val="Normal"/>
    <w:link w:val="codeChar"/>
    <w:qFormat/>
    <w:rsid w:val="00B56E24"/>
    <w:pPr>
      <w:pBdr>
        <w:top w:val="single" w:sz="4" w:space="1" w:color="auto"/>
        <w:left w:val="single" w:sz="4" w:space="4" w:color="auto"/>
        <w:bottom w:val="single" w:sz="4" w:space="1" w:color="auto"/>
        <w:right w:val="single" w:sz="4" w:space="4" w:color="auto"/>
      </w:pBdr>
      <w:spacing w:after="0" w:line="264" w:lineRule="auto"/>
    </w:pPr>
    <w:rPr>
      <w:rFonts w:ascii="Consolas" w:hAnsi="Consolas"/>
      <w:sz w:val="19"/>
    </w:rPr>
  </w:style>
  <w:style w:type="character" w:styleId="CommentReference">
    <w:name w:val="annotation reference"/>
    <w:basedOn w:val="DefaultParagraphFont"/>
    <w:uiPriority w:val="99"/>
    <w:semiHidden/>
    <w:unhideWhenUsed/>
    <w:rsid w:val="00994979"/>
    <w:rPr>
      <w:sz w:val="16"/>
      <w:szCs w:val="16"/>
    </w:rPr>
  </w:style>
  <w:style w:type="character" w:customStyle="1" w:styleId="codeChar">
    <w:name w:val="code Char"/>
    <w:basedOn w:val="DefaultParagraphFont"/>
    <w:link w:val="code"/>
    <w:rsid w:val="00B56E24"/>
    <w:rPr>
      <w:rFonts w:ascii="Consolas" w:hAnsi="Consolas"/>
      <w:sz w:val="19"/>
    </w:rPr>
  </w:style>
  <w:style w:type="paragraph" w:styleId="CommentText">
    <w:name w:val="annotation text"/>
    <w:basedOn w:val="Normal"/>
    <w:link w:val="CommentTextChar"/>
    <w:uiPriority w:val="99"/>
    <w:semiHidden/>
    <w:unhideWhenUsed/>
    <w:rsid w:val="00994979"/>
    <w:pPr>
      <w:spacing w:line="240" w:lineRule="auto"/>
    </w:pPr>
    <w:rPr>
      <w:sz w:val="20"/>
      <w:szCs w:val="20"/>
    </w:rPr>
  </w:style>
  <w:style w:type="character" w:customStyle="1" w:styleId="CommentTextChar">
    <w:name w:val="Comment Text Char"/>
    <w:basedOn w:val="DefaultParagraphFont"/>
    <w:link w:val="CommentText"/>
    <w:uiPriority w:val="99"/>
    <w:semiHidden/>
    <w:rsid w:val="009949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94979"/>
    <w:rPr>
      <w:b/>
      <w:bCs/>
    </w:rPr>
  </w:style>
  <w:style w:type="character" w:customStyle="1" w:styleId="CommentSubjectChar">
    <w:name w:val="Comment Subject Char"/>
    <w:basedOn w:val="CommentTextChar"/>
    <w:link w:val="CommentSubject"/>
    <w:uiPriority w:val="99"/>
    <w:semiHidden/>
    <w:rsid w:val="00994979"/>
    <w:rPr>
      <w:rFonts w:ascii="Times New Roman" w:hAnsi="Times New Roman"/>
      <w:b/>
      <w:bCs/>
      <w:sz w:val="20"/>
      <w:szCs w:val="20"/>
    </w:rPr>
  </w:style>
  <w:style w:type="character" w:customStyle="1" w:styleId="Heading4Char">
    <w:name w:val="Heading 4 Char"/>
    <w:basedOn w:val="DefaultParagraphFont"/>
    <w:link w:val="Heading4"/>
    <w:uiPriority w:val="9"/>
    <w:rsid w:val="00D223F6"/>
    <w:rPr>
      <w:rFonts w:ascii="Palatino Linotype" w:eastAsiaTheme="majorEastAsia" w:hAnsi="Palatino Linotype" w:cstheme="majorBidi"/>
      <w:i/>
      <w:iCs/>
      <w:color w:val="000000" w:themeColor="text1"/>
      <w:sz w:val="26"/>
    </w:rPr>
  </w:style>
  <w:style w:type="paragraph" w:customStyle="1" w:styleId="baitap">
    <w:name w:val="baitap"/>
    <w:basedOn w:val="Heading3"/>
    <w:link w:val="baitapChar"/>
    <w:qFormat/>
    <w:rsid w:val="0089158D"/>
    <w:pPr>
      <w:numPr>
        <w:ilvl w:val="0"/>
        <w:numId w:val="3"/>
      </w:numPr>
      <w:spacing w:before="200" w:line="240" w:lineRule="auto"/>
    </w:pPr>
    <w:rPr>
      <w:sz w:val="26"/>
    </w:rPr>
  </w:style>
  <w:style w:type="character" w:customStyle="1" w:styleId="baitapChar">
    <w:name w:val="baitap Char"/>
    <w:basedOn w:val="DefaultParagraphFont"/>
    <w:link w:val="baitap"/>
    <w:rsid w:val="0089158D"/>
    <w:rPr>
      <w:rFonts w:ascii="Palatino Linotype" w:eastAsiaTheme="majorEastAsia" w:hAnsi="Palatino Linotype" w:cstheme="majorBidi"/>
      <w:b/>
      <w:color w:val="114E69"/>
      <w:sz w:val="26"/>
      <w:szCs w:val="24"/>
    </w:rPr>
  </w:style>
  <w:style w:type="paragraph" w:styleId="ListParagraph">
    <w:name w:val="List Paragraph"/>
    <w:basedOn w:val="Normal"/>
    <w:uiPriority w:val="34"/>
    <w:qFormat/>
    <w:rsid w:val="00023A6E"/>
    <w:pPr>
      <w:ind w:left="720"/>
      <w:contextualSpacing/>
    </w:pPr>
  </w:style>
  <w:style w:type="paragraph" w:customStyle="1" w:styleId="aNoiDung">
    <w:name w:val="aNoiDung"/>
    <w:basedOn w:val="Normal"/>
    <w:link w:val="aNoiDungChar"/>
    <w:qFormat/>
    <w:rsid w:val="00DA587D"/>
    <w:pPr>
      <w:spacing w:before="60" w:after="120"/>
    </w:pPr>
    <w:rPr>
      <w:rFonts w:ascii="Times New Roman" w:hAnsi="Times New Roman"/>
      <w:sz w:val="26"/>
    </w:rPr>
  </w:style>
  <w:style w:type="character" w:customStyle="1" w:styleId="aNoiDungChar">
    <w:name w:val="aNoiDung Char"/>
    <w:basedOn w:val="DefaultParagraphFont"/>
    <w:link w:val="aNoiDung"/>
    <w:rsid w:val="00DA587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49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NTT\!!D&#7841;y%20k&#7871;t%20h&#7907;p\L&#432;u%209-5-21\Test%20template\Test%20template\Template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Template5</Template>
  <TotalTime>138</TotalTime>
  <Pages>1</Pages>
  <Words>57</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2021-06-17T10:43:00Z</dcterms:created>
  <dcterms:modified xsi:type="dcterms:W3CDTF">2021-08-31T15:42:00Z</dcterms:modified>
</cp:coreProperties>
</file>