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8D" w:rsidRDefault="00014FBB" w:rsidP="007838E3">
      <w:pPr>
        <w:pStyle w:val="Heading1"/>
      </w:pPr>
      <w:r>
        <w:t>PHIẾU GIAO BÀI TẬP</w:t>
      </w:r>
    </w:p>
    <w:p w:rsidR="00C50CF5" w:rsidRDefault="00EF7DA2" w:rsidP="00C50CF5">
      <w:pPr>
        <w:pStyle w:val="aNoiDung"/>
      </w:pPr>
      <w:r>
        <w:t xml:space="preserve">Viết code cho cửa sổ Lập hóa đơn </w:t>
      </w:r>
      <w:r w:rsidR="00C50CF5">
        <w:t xml:space="preserve">như sau: </w:t>
      </w:r>
    </w:p>
    <w:p w:rsidR="00884AE1" w:rsidRDefault="00884AE1" w:rsidP="00D8068F">
      <w:r>
        <w:rPr>
          <w:noProof/>
        </w:rPr>
        <w:drawing>
          <wp:inline distT="0" distB="0" distL="0" distR="0" wp14:anchorId="7AEB20FC" wp14:editId="13DF16B3">
            <wp:extent cx="5760720" cy="2487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6E" w:rsidRDefault="00023A6E" w:rsidP="00023A6E">
      <w:pPr>
        <w:spacing w:after="0"/>
        <w:jc w:val="both"/>
      </w:pPr>
      <w:r>
        <w:t>- Khi nhập số điện thoại khách hàng, nếu số điện thoại có trong csdl thì hiển thị họ tên khách hàng lên text box</w:t>
      </w:r>
    </w:p>
    <w:p w:rsidR="00023A6E" w:rsidRDefault="00023A6E" w:rsidP="00023A6E">
      <w:pPr>
        <w:spacing w:after="0"/>
        <w:jc w:val="both"/>
      </w:pPr>
      <w:r>
        <w:t>- Khi nhập mã hàng thì tên hàng và đơn giá lấy từ csdl và hiển thị lên text box tương ứng</w:t>
      </w:r>
    </w:p>
    <w:p w:rsidR="00023A6E" w:rsidRDefault="00023A6E" w:rsidP="00023A6E">
      <w:pPr>
        <w:spacing w:after="0"/>
        <w:jc w:val="both"/>
      </w:pPr>
      <w:r>
        <w:t xml:space="preserve">- Khi nhấn nút </w:t>
      </w:r>
      <w:r>
        <w:rPr>
          <w:noProof/>
        </w:rPr>
        <w:drawing>
          <wp:inline distT="0" distB="0" distL="0" distR="0" wp14:anchorId="6CA5432D" wp14:editId="7BEBA716">
            <wp:extent cx="2952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thì thông tin hàng mua được thêm vào danh sách phía bên phải</w:t>
      </w:r>
    </w:p>
    <w:p w:rsidR="00023A6E" w:rsidRPr="00D8068F" w:rsidRDefault="00023A6E" w:rsidP="00023A6E">
      <w:pPr>
        <w:spacing w:after="0"/>
        <w:jc w:val="both"/>
      </w:pPr>
      <w:r>
        <w:t>- Khi nhấn nút Lưu hóa đơn thì thông tin hóa đơn và thông tin mua hàng được lưu vào csdl</w:t>
      </w:r>
    </w:p>
    <w:sectPr w:rsidR="00023A6E" w:rsidRPr="00D8068F" w:rsidSect="00E310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96" w:right="1134" w:bottom="1134" w:left="1701" w:header="709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DB" w:rsidRDefault="00CD6FDB" w:rsidP="00735697">
      <w:pPr>
        <w:spacing w:after="0" w:line="240" w:lineRule="auto"/>
      </w:pPr>
      <w:r>
        <w:separator/>
      </w:r>
    </w:p>
  </w:endnote>
  <w:endnote w:type="continuationSeparator" w:id="0">
    <w:p w:rsidR="00CD6FDB" w:rsidRDefault="00CD6FDB" w:rsidP="0073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1D6" w:rsidRDefault="004211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697" w:rsidRDefault="0048735A" w:rsidP="0048735A">
    <w:pPr>
      <w:pStyle w:val="Header"/>
    </w:pPr>
    <w:r w:rsidRPr="0048735A">
      <w:rPr>
        <w:i/>
        <w:iCs/>
        <w:sz w:val="20"/>
        <w:szCs w:val="16"/>
      </w:rPr>
      <w:t>Học kết hợp</w:t>
    </w:r>
    <w:r w:rsidR="00845B15">
      <w:tab/>
    </w:r>
    <w:r w:rsidR="00845B15">
      <w:tab/>
    </w:r>
    <w:r w:rsidR="00735697" w:rsidRPr="0048735A">
      <w:rPr>
        <w:sz w:val="22"/>
        <w:szCs w:val="18"/>
      </w:rPr>
      <w:t>Trang</w:t>
    </w:r>
    <w:r w:rsidR="00735697" w:rsidRPr="0048735A">
      <w:rPr>
        <w:i/>
        <w:iCs/>
        <w:sz w:val="22"/>
        <w:szCs w:val="18"/>
      </w:rPr>
      <w:t xml:space="preserve"> </w:t>
    </w:r>
    <w:sdt>
      <w:sdtPr>
        <w:id w:val="-14918667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35697">
          <w:fldChar w:fldCharType="begin"/>
        </w:r>
        <w:r w:rsidR="00735697">
          <w:instrText xml:space="preserve"> PAGE   \* MERGEFORMAT </w:instrText>
        </w:r>
        <w:r w:rsidR="00735697">
          <w:fldChar w:fldCharType="separate"/>
        </w:r>
        <w:r w:rsidR="004211D6">
          <w:rPr>
            <w:noProof/>
          </w:rPr>
          <w:t>1</w:t>
        </w:r>
        <w:r w:rsidR="00735697">
          <w:rPr>
            <w:noProof/>
          </w:rPr>
          <w:fldChar w:fldCharType="end"/>
        </w:r>
      </w:sdtContent>
    </w:sdt>
  </w:p>
  <w:p w:rsidR="00735697" w:rsidRPr="00735697" w:rsidRDefault="00735697" w:rsidP="007356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1D6" w:rsidRDefault="00421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DB" w:rsidRDefault="00CD6FDB" w:rsidP="00735697">
      <w:pPr>
        <w:spacing w:after="0" w:line="240" w:lineRule="auto"/>
      </w:pPr>
      <w:r>
        <w:separator/>
      </w:r>
    </w:p>
  </w:footnote>
  <w:footnote w:type="continuationSeparator" w:id="0">
    <w:p w:rsidR="00CD6FDB" w:rsidRDefault="00CD6FDB" w:rsidP="0073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1D6" w:rsidRDefault="004211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697" w:rsidRPr="00E31018" w:rsidRDefault="00B65239" w:rsidP="00B65239">
    <w:pPr>
      <w:pStyle w:val="Header"/>
      <w:pBdr>
        <w:bottom w:val="single" w:sz="4" w:space="1" w:color="auto"/>
      </w:pBdr>
      <w:rPr>
        <w:sz w:val="20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843138C" wp14:editId="0051AA65">
          <wp:simplePos x="0" y="0"/>
          <wp:positionH relativeFrom="column">
            <wp:posOffset>-59690</wp:posOffset>
          </wp:positionH>
          <wp:positionV relativeFrom="paragraph">
            <wp:posOffset>-161766</wp:posOffset>
          </wp:positionV>
          <wp:extent cx="755650" cy="33274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332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E31018" w:rsidRPr="00E31018">
      <w:rPr>
        <w:sz w:val="20"/>
        <w:szCs w:val="16"/>
      </w:rPr>
      <w:tab/>
      <w:t>HỌC PHẦN: LẬP TRÌNH</w:t>
    </w:r>
    <w:r w:rsidR="004211D6">
      <w:rPr>
        <w:sz w:val="20"/>
        <w:szCs w:val="16"/>
      </w:rPr>
      <w:t xml:space="preserve"> </w:t>
    </w:r>
    <w:bookmarkStart w:id="0" w:name="_GoBack"/>
    <w:bookmarkEnd w:id="0"/>
    <w:r w:rsidR="00E31018" w:rsidRPr="00E31018">
      <w:rPr>
        <w:sz w:val="20"/>
        <w:szCs w:val="16"/>
      </w:rPr>
      <w:t>.NET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1D6" w:rsidRDefault="00421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16AC"/>
    <w:multiLevelType w:val="multilevel"/>
    <w:tmpl w:val="2584AE8E"/>
    <w:lvl w:ilvl="0">
      <w:start w:val="1"/>
      <w:numFmt w:val="decimal"/>
      <w:pStyle w:val="baitap"/>
      <w:suff w:val="space"/>
      <w:lvlText w:val="Bài tập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FA946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D352891"/>
    <w:multiLevelType w:val="multilevel"/>
    <w:tmpl w:val="F112F2C0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4B"/>
    <w:rsid w:val="00014FBB"/>
    <w:rsid w:val="00023A6E"/>
    <w:rsid w:val="000E7181"/>
    <w:rsid w:val="001100E7"/>
    <w:rsid w:val="00122529"/>
    <w:rsid w:val="00173E6F"/>
    <w:rsid w:val="001D060A"/>
    <w:rsid w:val="001E6C0D"/>
    <w:rsid w:val="001F2B62"/>
    <w:rsid w:val="002416FF"/>
    <w:rsid w:val="002C529F"/>
    <w:rsid w:val="002F05E7"/>
    <w:rsid w:val="002F50C1"/>
    <w:rsid w:val="003F51D1"/>
    <w:rsid w:val="004211D6"/>
    <w:rsid w:val="0048735A"/>
    <w:rsid w:val="00495EDD"/>
    <w:rsid w:val="004B6AF4"/>
    <w:rsid w:val="00557865"/>
    <w:rsid w:val="005668B0"/>
    <w:rsid w:val="00567CB5"/>
    <w:rsid w:val="005F688A"/>
    <w:rsid w:val="006161EC"/>
    <w:rsid w:val="006264A9"/>
    <w:rsid w:val="006A7BA6"/>
    <w:rsid w:val="006C7D4B"/>
    <w:rsid w:val="0070358D"/>
    <w:rsid w:val="00724957"/>
    <w:rsid w:val="00735697"/>
    <w:rsid w:val="007838E3"/>
    <w:rsid w:val="007A0A28"/>
    <w:rsid w:val="007A368A"/>
    <w:rsid w:val="007E7B41"/>
    <w:rsid w:val="007F5CD6"/>
    <w:rsid w:val="00845B15"/>
    <w:rsid w:val="00870BFF"/>
    <w:rsid w:val="00884AE1"/>
    <w:rsid w:val="0089158D"/>
    <w:rsid w:val="00900BAA"/>
    <w:rsid w:val="00905EF2"/>
    <w:rsid w:val="00994979"/>
    <w:rsid w:val="00A040A4"/>
    <w:rsid w:val="00A51D1E"/>
    <w:rsid w:val="00A53526"/>
    <w:rsid w:val="00A76D3A"/>
    <w:rsid w:val="00B56E24"/>
    <w:rsid w:val="00B65239"/>
    <w:rsid w:val="00BA3C43"/>
    <w:rsid w:val="00C11AAB"/>
    <w:rsid w:val="00C47365"/>
    <w:rsid w:val="00C50CF5"/>
    <w:rsid w:val="00C61549"/>
    <w:rsid w:val="00C9141E"/>
    <w:rsid w:val="00CD6065"/>
    <w:rsid w:val="00CD6FDB"/>
    <w:rsid w:val="00D223F6"/>
    <w:rsid w:val="00D8068F"/>
    <w:rsid w:val="00DA587D"/>
    <w:rsid w:val="00DD3229"/>
    <w:rsid w:val="00DD5BBA"/>
    <w:rsid w:val="00E14993"/>
    <w:rsid w:val="00E31018"/>
    <w:rsid w:val="00E325A8"/>
    <w:rsid w:val="00E72865"/>
    <w:rsid w:val="00EF7DA2"/>
    <w:rsid w:val="00F04EA6"/>
    <w:rsid w:val="00F97E14"/>
    <w:rsid w:val="00FA0B5D"/>
    <w:rsid w:val="00FC1EEF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C9A5B9-16F8-442B-ABCC-66667DFE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87D"/>
    <w:pPr>
      <w:spacing w:after="200" w:line="288" w:lineRule="auto"/>
    </w:pPr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B5D"/>
    <w:pPr>
      <w:keepNext/>
      <w:keepLines/>
      <w:numPr>
        <w:numId w:val="2"/>
      </w:numPr>
      <w:spacing w:before="240" w:after="120" w:line="264" w:lineRule="auto"/>
      <w:jc w:val="center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B5D"/>
    <w:pPr>
      <w:keepNext/>
      <w:keepLines/>
      <w:numPr>
        <w:ilvl w:val="1"/>
        <w:numId w:val="2"/>
      </w:numPr>
      <w:spacing w:before="240" w:after="120" w:line="264" w:lineRule="auto"/>
      <w:outlineLvl w:val="1"/>
    </w:pPr>
    <w:rPr>
      <w:rFonts w:eastAsiaTheme="majorEastAsia" w:cstheme="majorBidi"/>
      <w:b/>
      <w:color w:val="02708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B5D"/>
    <w:pPr>
      <w:keepNext/>
      <w:keepLines/>
      <w:numPr>
        <w:ilvl w:val="2"/>
        <w:numId w:val="2"/>
      </w:numPr>
      <w:spacing w:before="120" w:after="120" w:line="264" w:lineRule="auto"/>
      <w:outlineLvl w:val="2"/>
    </w:pPr>
    <w:rPr>
      <w:rFonts w:eastAsiaTheme="majorEastAsia" w:cstheme="majorBidi"/>
      <w:b/>
      <w:color w:val="114E6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3F6"/>
    <w:pPr>
      <w:keepNext/>
      <w:keepLines/>
      <w:numPr>
        <w:ilvl w:val="3"/>
        <w:numId w:val="2"/>
      </w:numPr>
      <w:spacing w:before="120" w:after="60" w:line="264" w:lineRule="auto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9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3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97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0B5D"/>
    <w:rPr>
      <w:rFonts w:ascii="Palatino Linotype" w:eastAsiaTheme="majorEastAsia" w:hAnsi="Palatino Linotype" w:cstheme="majorBidi"/>
      <w:b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B5D"/>
    <w:rPr>
      <w:rFonts w:ascii="Palatino Linotype" w:eastAsiaTheme="majorEastAsia" w:hAnsi="Palatino Linotype" w:cstheme="majorBidi"/>
      <w:b/>
      <w:color w:val="02708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B5D"/>
    <w:rPr>
      <w:rFonts w:ascii="Palatino Linotype" w:eastAsiaTheme="majorEastAsia" w:hAnsi="Palatino Linotype" w:cstheme="majorBidi"/>
      <w:b/>
      <w:color w:val="114E69"/>
      <w:sz w:val="26"/>
      <w:szCs w:val="24"/>
    </w:rPr>
  </w:style>
  <w:style w:type="paragraph" w:customStyle="1" w:styleId="code">
    <w:name w:val="code"/>
    <w:basedOn w:val="Normal"/>
    <w:link w:val="codeChar"/>
    <w:qFormat/>
    <w:rsid w:val="00B56E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64" w:lineRule="auto"/>
    </w:pPr>
    <w:rPr>
      <w:rFonts w:ascii="Consolas" w:hAnsi="Consolas"/>
      <w:sz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994979"/>
    <w:rPr>
      <w:sz w:val="16"/>
      <w:szCs w:val="16"/>
    </w:rPr>
  </w:style>
  <w:style w:type="character" w:customStyle="1" w:styleId="codeChar">
    <w:name w:val="code Char"/>
    <w:basedOn w:val="DefaultParagraphFont"/>
    <w:link w:val="code"/>
    <w:rsid w:val="00B56E24"/>
    <w:rPr>
      <w:rFonts w:ascii="Consolas" w:hAnsi="Consolas"/>
      <w:sz w:val="19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97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979"/>
    <w:rPr>
      <w:rFonts w:ascii="Times New Roman" w:hAnsi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23F6"/>
    <w:rPr>
      <w:rFonts w:ascii="Palatino Linotype" w:eastAsiaTheme="majorEastAsia" w:hAnsi="Palatino Linotype" w:cstheme="majorBidi"/>
      <w:i/>
      <w:iCs/>
      <w:color w:val="000000" w:themeColor="text1"/>
      <w:sz w:val="26"/>
    </w:rPr>
  </w:style>
  <w:style w:type="paragraph" w:customStyle="1" w:styleId="baitap">
    <w:name w:val="baitap"/>
    <w:basedOn w:val="Heading3"/>
    <w:link w:val="baitapChar"/>
    <w:qFormat/>
    <w:rsid w:val="0089158D"/>
    <w:pPr>
      <w:numPr>
        <w:ilvl w:val="0"/>
        <w:numId w:val="3"/>
      </w:numPr>
      <w:spacing w:before="200" w:line="240" w:lineRule="auto"/>
    </w:pPr>
    <w:rPr>
      <w:sz w:val="26"/>
    </w:rPr>
  </w:style>
  <w:style w:type="character" w:customStyle="1" w:styleId="baitapChar">
    <w:name w:val="baitap Char"/>
    <w:basedOn w:val="DefaultParagraphFont"/>
    <w:link w:val="baitap"/>
    <w:rsid w:val="0089158D"/>
    <w:rPr>
      <w:rFonts w:ascii="Palatino Linotype" w:eastAsiaTheme="majorEastAsia" w:hAnsi="Palatino Linotype" w:cstheme="majorBidi"/>
      <w:b/>
      <w:color w:val="114E69"/>
      <w:sz w:val="26"/>
      <w:szCs w:val="24"/>
    </w:rPr>
  </w:style>
  <w:style w:type="paragraph" w:styleId="ListParagraph">
    <w:name w:val="List Paragraph"/>
    <w:basedOn w:val="Normal"/>
    <w:uiPriority w:val="34"/>
    <w:qFormat/>
    <w:rsid w:val="00023A6E"/>
    <w:pPr>
      <w:ind w:left="720"/>
      <w:contextualSpacing/>
    </w:pPr>
  </w:style>
  <w:style w:type="paragraph" w:customStyle="1" w:styleId="aNoiDung">
    <w:name w:val="aNoiDung"/>
    <w:basedOn w:val="Normal"/>
    <w:link w:val="aNoiDungChar"/>
    <w:qFormat/>
    <w:rsid w:val="00DA587D"/>
    <w:pPr>
      <w:spacing w:before="60" w:after="120"/>
    </w:pPr>
    <w:rPr>
      <w:rFonts w:ascii="Times New Roman" w:hAnsi="Times New Roman"/>
      <w:sz w:val="26"/>
    </w:rPr>
  </w:style>
  <w:style w:type="character" w:customStyle="1" w:styleId="aNoiDungChar">
    <w:name w:val="aNoiDung Char"/>
    <w:basedOn w:val="DefaultParagraphFont"/>
    <w:link w:val="aNoiDung"/>
    <w:rsid w:val="00DA587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CNTT\!!D&#7841;y%20k&#7871;t%20h&#7907;p\L&#432;u%209-5-21\Test%20template\Test%20template\Template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Template5</Template>
  <TotalTime>136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2021-06-17T10:43:00Z</dcterms:created>
  <dcterms:modified xsi:type="dcterms:W3CDTF">2021-08-29T10:40:00Z</dcterms:modified>
</cp:coreProperties>
</file>